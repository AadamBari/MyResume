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01E9">
        <w:trPr>
          <w:trHeight w:hRule="exact" w:val="1418"/>
        </w:trPr>
        <w:tc>
          <w:tcPr>
            <w:tcW w:w="9360" w:type="dxa"/>
            <w:tcMar>
              <w:top w:w="0" w:type="dxa"/>
              <w:bottom w:w="0" w:type="dxa"/>
            </w:tcMar>
          </w:tcPr>
          <w:p w:rsidR="00692703" w:rsidRPr="00CF1A49" w:rsidRDefault="002C35AD" w:rsidP="00913946">
            <w:pPr>
              <w:pStyle w:val="Title"/>
            </w:pPr>
            <w:r>
              <w:t>Aadam</w:t>
            </w:r>
            <w:r w:rsidR="00692703" w:rsidRPr="00CF1A49">
              <w:t xml:space="preserve"> </w:t>
            </w:r>
            <w:r>
              <w:rPr>
                <w:rStyle w:val="IntenseEmphasis"/>
              </w:rPr>
              <w:t>Bari</w:t>
            </w:r>
          </w:p>
          <w:p w:rsidR="00692703" w:rsidRPr="00CF1A49" w:rsidRDefault="002C35AD" w:rsidP="00913946">
            <w:pPr>
              <w:pStyle w:val="ContactInfo"/>
              <w:contextualSpacing w:val="0"/>
            </w:pPr>
            <w:r>
              <w:t xml:space="preserve">3 </w:t>
            </w:r>
            <w:proofErr w:type="spellStart"/>
            <w:r>
              <w:t>Carrickmines</w:t>
            </w:r>
            <w:proofErr w:type="spellEnd"/>
            <w:r>
              <w:t xml:space="preserve"> Avenue, Dublin, Ireland, </w:t>
            </w:r>
            <w:r w:rsidRPr="002C35AD">
              <w:t>D18 WD54</w:t>
            </w:r>
            <w:r w:rsidR="00692703" w:rsidRPr="00CF1A49">
              <w:t xml:space="preserve"> </w:t>
            </w:r>
            <w:sdt>
              <w:sdtPr>
                <w:alias w:val="Divider dot:"/>
                <w:tag w:val="Divider dot:"/>
                <w:id w:val="-1459182552"/>
                <w:placeholder>
                  <w:docPart w:val="02A6D68E3FCA458696BF90B23647AD43"/>
                </w:placeholder>
                <w:temporary/>
                <w:showingPlcHdr/>
                <w15:appearance w15:val="hidden"/>
              </w:sdtPr>
              <w:sdtEndPr/>
              <w:sdtContent>
                <w:r w:rsidR="00692703" w:rsidRPr="00CF1A49">
                  <w:t>·</w:t>
                </w:r>
              </w:sdtContent>
            </w:sdt>
            <w:r w:rsidR="00692703" w:rsidRPr="00CF1A49">
              <w:t xml:space="preserve"> </w:t>
            </w:r>
            <w:r>
              <w:t>+353 833880230</w:t>
            </w:r>
          </w:p>
          <w:p w:rsidR="00692703" w:rsidRPr="00CF1A49" w:rsidRDefault="002C35AD" w:rsidP="00913946">
            <w:pPr>
              <w:pStyle w:val="ContactInfoEmphasis"/>
              <w:contextualSpacing w:val="0"/>
            </w:pPr>
            <w:r>
              <w:t>aadambari@msn.com</w:t>
            </w:r>
            <w:r w:rsidR="00692703" w:rsidRPr="00CF1A49">
              <w:t xml:space="preserve"> </w:t>
            </w:r>
            <w:sdt>
              <w:sdtPr>
                <w:alias w:val="Divider dot:"/>
                <w:tag w:val="Divider dot:"/>
                <w:id w:val="2000459528"/>
                <w:placeholder>
                  <w:docPart w:val="956070DEEF574844BF69A9BA2A299055"/>
                </w:placeholder>
                <w:temporary/>
                <w:showingPlcHdr/>
                <w15:appearance w15:val="hidden"/>
              </w:sdtPr>
              <w:sdtEndPr/>
              <w:sdtContent>
                <w:r w:rsidR="00692703" w:rsidRPr="00CF1A49">
                  <w:t>·</w:t>
                </w:r>
              </w:sdtContent>
            </w:sdt>
            <w:r w:rsidR="00692703" w:rsidRPr="00CF1A49">
              <w:t xml:space="preserve"> </w:t>
            </w:r>
            <w:hyperlink r:id="rId7" w:history="1">
              <w:r w:rsidR="0051674A" w:rsidRPr="0051674A">
                <w:rPr>
                  <w:rStyle w:val="Hyperlink"/>
                </w:rPr>
                <w:t>linkedin.com/in/</w:t>
              </w:r>
              <w:proofErr w:type="spellStart"/>
              <w:r w:rsidR="0051674A" w:rsidRPr="0051674A">
                <w:rPr>
                  <w:rStyle w:val="Hyperlink"/>
                </w:rPr>
                <w:t>aadambari</w:t>
              </w:r>
              <w:proofErr w:type="spellEnd"/>
            </w:hyperlink>
          </w:p>
        </w:tc>
      </w:tr>
      <w:tr w:rsidR="009571D8" w:rsidRPr="00CF1A49" w:rsidTr="00F801E9">
        <w:trPr>
          <w:trHeight w:val="410"/>
        </w:trPr>
        <w:tc>
          <w:tcPr>
            <w:tcW w:w="9360" w:type="dxa"/>
            <w:tcMar>
              <w:top w:w="432" w:type="dxa"/>
            </w:tcMar>
          </w:tcPr>
          <w:p w:rsidR="001755A8" w:rsidRPr="00CF1A49" w:rsidRDefault="00AB2F03" w:rsidP="00913946">
            <w:pPr>
              <w:contextualSpacing w:val="0"/>
            </w:pPr>
            <w:r>
              <w:t xml:space="preserve">Recent </w:t>
            </w:r>
            <w:r w:rsidR="00EC6593">
              <w:t xml:space="preserve">software engineering </w:t>
            </w:r>
            <w:r w:rsidR="00275357">
              <w:t>graduate l</w:t>
            </w:r>
            <w:r>
              <w:t>ooking</w:t>
            </w:r>
            <w:r w:rsidR="00E5373C">
              <w:t xml:space="preserve"> for a change, interested in pursuing</w:t>
            </w:r>
            <w:r>
              <w:t xml:space="preserve"> a more technical role in software development.</w:t>
            </w:r>
            <w:r w:rsidR="00BD425E">
              <w:t xml:space="preserve"> </w:t>
            </w:r>
            <w:r w:rsidR="009115C8">
              <w:t>Able to perform full softwa</w:t>
            </w:r>
            <w:r w:rsidR="009115C8">
              <w:t>re development life cycle activi</w:t>
            </w:r>
            <w:r w:rsidR="009115C8">
              <w:t>t</w:t>
            </w:r>
            <w:r w:rsidR="009115C8">
              <w:t>i</w:t>
            </w:r>
            <w:r w:rsidR="009115C8">
              <w:t>es.</w:t>
            </w:r>
          </w:p>
        </w:tc>
      </w:tr>
      <w:tr w:rsidR="000E17F7" w:rsidRPr="00CF1A49" w:rsidTr="00692703">
        <w:tc>
          <w:tcPr>
            <w:tcW w:w="9360" w:type="dxa"/>
            <w:tcMar>
              <w:top w:w="432" w:type="dxa"/>
            </w:tcMar>
          </w:tcPr>
          <w:sdt>
            <w:sdtPr>
              <w:alias w:val="Education:"/>
              <w:tag w:val="Education:"/>
              <w:id w:val="-1908763273"/>
              <w:placeholder>
                <w:docPart w:val="5C0582D345674A3DB3BC09F7D6C291E5"/>
              </w:placeholder>
              <w:temporary/>
              <w:showingPlcHdr/>
              <w15:appearance w15:val="hidden"/>
            </w:sdtPr>
            <w:sdtEndPr/>
            <w:sdtContent>
              <w:p w:rsidR="000E17F7" w:rsidRPr="00CF1A49" w:rsidRDefault="000E17F7" w:rsidP="000E17F7">
                <w:pPr>
                  <w:pStyle w:val="Heading1"/>
                  <w:outlineLvl w:val="0"/>
                </w:pPr>
                <w:r w:rsidRPr="004526C2">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E17F7" w:rsidRPr="00CF1A49" w:rsidTr="006315C0">
              <w:tc>
                <w:tcPr>
                  <w:tcW w:w="9355" w:type="dxa"/>
                </w:tcPr>
                <w:p w:rsidR="000E17F7" w:rsidRPr="00CF1A49" w:rsidRDefault="000E17F7" w:rsidP="000E17F7">
                  <w:pPr>
                    <w:pStyle w:val="Heading3"/>
                    <w:contextualSpacing w:val="0"/>
                    <w:outlineLvl w:val="2"/>
                  </w:pPr>
                  <w:r>
                    <w:t>SepTEMBER</w:t>
                  </w:r>
                  <w:r w:rsidRPr="00CF1A49">
                    <w:t xml:space="preserve"> </w:t>
                  </w:r>
                  <w:r>
                    <w:t>2017 – September 2018</w:t>
                  </w:r>
                  <w:bookmarkStart w:id="0" w:name="_GoBack"/>
                  <w:bookmarkEnd w:id="0"/>
                </w:p>
                <w:p w:rsidR="000E17F7" w:rsidRPr="00CF1A49" w:rsidRDefault="000E17F7" w:rsidP="000E17F7">
                  <w:pPr>
                    <w:pStyle w:val="Heading2"/>
                    <w:contextualSpacing w:val="0"/>
                    <w:outlineLvl w:val="1"/>
                  </w:pPr>
                  <w:r>
                    <w:t>MSc in Advanced Software Engineering with Management</w:t>
                  </w:r>
                  <w:r w:rsidRPr="00CF1A49">
                    <w:t xml:space="preserve">, </w:t>
                  </w:r>
                  <w:r>
                    <w:rPr>
                      <w:rStyle w:val="SubtleReference"/>
                    </w:rPr>
                    <w:t>Kings College London</w:t>
                  </w:r>
                </w:p>
                <w:p w:rsidR="000E17F7" w:rsidRPr="00CF1A49" w:rsidRDefault="000E17F7" w:rsidP="000E17F7">
                  <w:pPr>
                    <w:contextualSpacing w:val="0"/>
                  </w:pPr>
                  <w:r>
                    <w:t>Modules included: Software Architecture &amp; Design, Project Management, Software Measurement &amp; Testing, Software Engineering of Internet Applications</w:t>
                  </w:r>
                </w:p>
              </w:tc>
            </w:tr>
            <w:tr w:rsidR="000E17F7" w:rsidRPr="00CF1A49" w:rsidTr="006315C0">
              <w:tc>
                <w:tcPr>
                  <w:tcW w:w="9355" w:type="dxa"/>
                  <w:tcMar>
                    <w:top w:w="216" w:type="dxa"/>
                  </w:tcMar>
                </w:tcPr>
                <w:p w:rsidR="000E17F7" w:rsidRPr="00CF1A49" w:rsidRDefault="000E17F7" w:rsidP="000E17F7">
                  <w:pPr>
                    <w:pStyle w:val="Heading3"/>
                    <w:contextualSpacing w:val="0"/>
                    <w:outlineLvl w:val="2"/>
                  </w:pPr>
                  <w:r>
                    <w:t>SEPTEMBER 2013</w:t>
                  </w:r>
                  <w:r w:rsidRPr="00CF1A49">
                    <w:t xml:space="preserve"> </w:t>
                  </w:r>
                  <w:r>
                    <w:t>– MAY 2017</w:t>
                  </w:r>
                </w:p>
                <w:p w:rsidR="000E17F7" w:rsidRPr="00CF1A49" w:rsidRDefault="000E17F7" w:rsidP="000E17F7">
                  <w:pPr>
                    <w:pStyle w:val="Heading2"/>
                    <w:contextualSpacing w:val="0"/>
                    <w:outlineLvl w:val="1"/>
                  </w:pPr>
                  <w:r>
                    <w:t>BSC (HONS) in Computer SCience</w:t>
                  </w:r>
                  <w:r w:rsidRPr="00CF1A49">
                    <w:t xml:space="preserve">, </w:t>
                  </w:r>
                  <w:r>
                    <w:rPr>
                      <w:rStyle w:val="SubtleReference"/>
                    </w:rPr>
                    <w:t>DUBLIN INSTITUTE OF TECHNOLogy</w:t>
                  </w:r>
                </w:p>
                <w:p w:rsidR="000E17F7" w:rsidRDefault="000E17F7" w:rsidP="000E17F7">
                  <w:r>
                    <w:t>2</w:t>
                  </w:r>
                  <w:r w:rsidRPr="00140842">
                    <w:rPr>
                      <w:vertAlign w:val="superscript"/>
                    </w:rPr>
                    <w:t>nd</w:t>
                  </w:r>
                  <w:r>
                    <w:t xml:space="preserve"> Class Hons, Upper Division (2:1)</w:t>
                  </w:r>
                </w:p>
              </w:tc>
            </w:tr>
            <w:tr w:rsidR="000E17F7" w:rsidRPr="00CF1A49" w:rsidTr="006315C0">
              <w:tc>
                <w:tcPr>
                  <w:tcW w:w="9355" w:type="dxa"/>
                  <w:tcMar>
                    <w:top w:w="216" w:type="dxa"/>
                  </w:tcMar>
                </w:tcPr>
                <w:p w:rsidR="000E17F7" w:rsidRPr="00CF1A49" w:rsidRDefault="000E17F7" w:rsidP="000E17F7">
                  <w:pPr>
                    <w:pStyle w:val="Heading3"/>
                    <w:contextualSpacing w:val="0"/>
                    <w:outlineLvl w:val="2"/>
                  </w:pPr>
                  <w:r>
                    <w:t>2007</w:t>
                  </w:r>
                  <w:r w:rsidRPr="00CF1A49">
                    <w:t xml:space="preserve"> </w:t>
                  </w:r>
                  <w:r>
                    <w:t>– 2013</w:t>
                  </w:r>
                </w:p>
                <w:p w:rsidR="000E17F7" w:rsidRDefault="000E17F7" w:rsidP="000E17F7">
                  <w:pPr>
                    <w:pStyle w:val="Heading2"/>
                    <w:contextualSpacing w:val="0"/>
                    <w:outlineLvl w:val="1"/>
                  </w:pPr>
                  <w:r>
                    <w:t>LEAVING CERTIFICATE</w:t>
                  </w:r>
                  <w:r w:rsidRPr="00CF1A49">
                    <w:t xml:space="preserve">, </w:t>
                  </w:r>
                  <w:r>
                    <w:rPr>
                      <w:rStyle w:val="SubtleReference"/>
                    </w:rPr>
                    <w:t>BLACKROCK COLLEGE</w:t>
                  </w:r>
                </w:p>
              </w:tc>
            </w:tr>
          </w:tbl>
          <w:p w:rsidR="000E17F7" w:rsidRDefault="000E17F7" w:rsidP="00913946"/>
        </w:tc>
      </w:tr>
    </w:tbl>
    <w:p w:rsidR="004E01EB" w:rsidRPr="00CF1A49" w:rsidRDefault="00B357CD" w:rsidP="004E01EB">
      <w:pPr>
        <w:pStyle w:val="Heading1"/>
      </w:pPr>
      <w:sdt>
        <w:sdtPr>
          <w:alias w:val="Experience:"/>
          <w:tag w:val="Experience:"/>
          <w:id w:val="-1983300934"/>
          <w:placeholder>
            <w:docPart w:val="54F4227CD69F453BB4E495C35B137C45"/>
          </w:placeholder>
          <w:temporary/>
          <w:showingPlcHdr/>
          <w15:appearance w15:val="hidden"/>
        </w:sdtPr>
        <w:sdtEndPr/>
        <w:sdtContent>
          <w:r w:rsidR="004E01EB" w:rsidRPr="004526C2">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2C35AD" w:rsidP="001D0BF1">
            <w:pPr>
              <w:pStyle w:val="Heading3"/>
              <w:contextualSpacing w:val="0"/>
              <w:outlineLvl w:val="2"/>
            </w:pPr>
            <w:r>
              <w:t>October 2018</w:t>
            </w:r>
            <w:r w:rsidR="001D0BF1" w:rsidRPr="00CF1A49">
              <w:t xml:space="preserve"> – </w:t>
            </w:r>
            <w:r>
              <w:t>Present</w:t>
            </w:r>
          </w:p>
          <w:p w:rsidR="005C090F" w:rsidRDefault="002C35AD" w:rsidP="005C090F">
            <w:pPr>
              <w:pStyle w:val="Heading2"/>
              <w:contextualSpacing w:val="0"/>
              <w:outlineLvl w:val="1"/>
              <w:rPr>
                <w:rStyle w:val="SubtleReference"/>
              </w:rPr>
            </w:pPr>
            <w:r>
              <w:t>Support Engineer</w:t>
            </w:r>
            <w:r w:rsidR="00B0382C">
              <w:t xml:space="preserve"> (</w:t>
            </w:r>
            <w:r w:rsidR="00B0382C" w:rsidRPr="00B0382C">
              <w:t>COE_IRE S/4</w:t>
            </w:r>
            <w:r w:rsidR="00765EB5">
              <w:t xml:space="preserve"> </w:t>
            </w:r>
            <w:r w:rsidR="00B0382C" w:rsidRPr="00B0382C">
              <w:t>HANA Value Assurance</w:t>
            </w:r>
            <w:r w:rsidR="00B0382C">
              <w:t>)</w:t>
            </w:r>
            <w:r w:rsidR="001D0BF1" w:rsidRPr="00CF1A49">
              <w:t xml:space="preserve">, </w:t>
            </w:r>
            <w:r>
              <w:rPr>
                <w:rStyle w:val="SubtleReference"/>
              </w:rPr>
              <w:t>SAP</w:t>
            </w:r>
          </w:p>
          <w:p w:rsidR="005C090F" w:rsidRPr="004D7DAF" w:rsidRDefault="000E17F7" w:rsidP="00824554">
            <w:pPr>
              <w:pStyle w:val="ListParagraph"/>
              <w:numPr>
                <w:ilvl w:val="0"/>
                <w:numId w:val="20"/>
              </w:numPr>
            </w:pPr>
            <w:r w:rsidRPr="004D7DAF">
              <w:t>Identify</w:t>
            </w:r>
            <w:r w:rsidR="005C090F" w:rsidRPr="004D7DAF">
              <w:t xml:space="preserve"> top issues in key account engagements </w:t>
            </w:r>
          </w:p>
          <w:p w:rsidR="00824554" w:rsidRPr="004D7DAF" w:rsidRDefault="00824554" w:rsidP="00824554">
            <w:pPr>
              <w:pStyle w:val="Heading2"/>
              <w:numPr>
                <w:ilvl w:val="0"/>
                <w:numId w:val="20"/>
              </w:numPr>
              <w:contextualSpacing w:val="0"/>
              <w:outlineLvl w:val="1"/>
              <w:rPr>
                <w:b w:val="0"/>
                <w:smallCaps/>
                <w:color w:val="595959" w:themeColor="text1" w:themeTint="A6"/>
                <w:sz w:val="22"/>
                <w:szCs w:val="22"/>
              </w:rPr>
            </w:pPr>
            <w:r w:rsidRPr="004D7DAF">
              <w:rPr>
                <w:rFonts w:eastAsiaTheme="minorHAnsi" w:cstheme="minorBidi"/>
                <w:b w:val="0"/>
                <w:caps w:val="0"/>
                <w:color w:val="595959" w:themeColor="text1" w:themeTint="A6"/>
                <w:sz w:val="22"/>
                <w:szCs w:val="22"/>
              </w:rPr>
              <w:t>Perform and lead overall analysis of situation at key accounts</w:t>
            </w:r>
          </w:p>
          <w:p w:rsidR="005C090F" w:rsidRPr="004D7DAF" w:rsidRDefault="005C090F" w:rsidP="00824554">
            <w:pPr>
              <w:pStyle w:val="ListParagraph"/>
              <w:numPr>
                <w:ilvl w:val="0"/>
                <w:numId w:val="20"/>
              </w:numPr>
            </w:pPr>
            <w:r w:rsidRPr="004D7DAF">
              <w:t>Deliver onsite services as functional expert for broad area of topics</w:t>
            </w:r>
          </w:p>
          <w:p w:rsidR="005C090F" w:rsidRPr="005C090F" w:rsidRDefault="000E17F7" w:rsidP="00824554">
            <w:pPr>
              <w:pStyle w:val="ListParagraph"/>
              <w:numPr>
                <w:ilvl w:val="0"/>
                <w:numId w:val="20"/>
              </w:numPr>
            </w:pPr>
            <w:r w:rsidRPr="004D7DAF">
              <w:t>Develop</w:t>
            </w:r>
            <w:r w:rsidR="005C090F" w:rsidRPr="004D7DAF">
              <w:t xml:space="preserve"> trainings, specifications</w:t>
            </w:r>
            <w:r w:rsidR="005C090F" w:rsidRPr="005C090F">
              <w:t xml:space="preserve"> and documentation</w:t>
            </w:r>
          </w:p>
          <w:p w:rsidR="00BC49B3" w:rsidRDefault="000E17F7" w:rsidP="00BC49B3">
            <w:pPr>
              <w:pStyle w:val="ListParagraph"/>
              <w:numPr>
                <w:ilvl w:val="0"/>
                <w:numId w:val="17"/>
              </w:numPr>
            </w:pPr>
            <w:r>
              <w:t>Oversee</w:t>
            </w:r>
            <w:r w:rsidR="00BC49B3">
              <w:t xml:space="preserve"> development tasks in projects and service development</w:t>
            </w:r>
          </w:p>
          <w:p w:rsidR="005C090F" w:rsidRPr="00CF1A49" w:rsidRDefault="000E17F7" w:rsidP="00BC49B3">
            <w:pPr>
              <w:pStyle w:val="ListParagraph"/>
              <w:numPr>
                <w:ilvl w:val="0"/>
                <w:numId w:val="16"/>
              </w:numPr>
            </w:pPr>
            <w:r>
              <w:t>Deliver root cause analysis, provide solutions, and deliver</w:t>
            </w:r>
            <w:r w:rsidR="00BC49B3">
              <w:t xml:space="preserve"> services</w:t>
            </w:r>
          </w:p>
        </w:tc>
      </w:tr>
      <w:tr w:rsidR="00F61DF9" w:rsidRPr="00CF1A49" w:rsidTr="00F61DF9">
        <w:tc>
          <w:tcPr>
            <w:tcW w:w="9355" w:type="dxa"/>
            <w:tcMar>
              <w:top w:w="216" w:type="dxa"/>
            </w:tcMar>
          </w:tcPr>
          <w:p w:rsidR="00F61DF9" w:rsidRPr="00CF1A49" w:rsidRDefault="00140842" w:rsidP="00F61DF9">
            <w:pPr>
              <w:pStyle w:val="Heading3"/>
              <w:contextualSpacing w:val="0"/>
              <w:outlineLvl w:val="2"/>
            </w:pPr>
            <w:r>
              <w:t>JULY 2016</w:t>
            </w:r>
            <w:r w:rsidR="00F61DF9" w:rsidRPr="00CF1A49">
              <w:t xml:space="preserve"> – </w:t>
            </w:r>
            <w:r>
              <w:t>AUGUST 2016</w:t>
            </w:r>
          </w:p>
          <w:p w:rsidR="00F61DF9" w:rsidRPr="00CF1A49" w:rsidRDefault="002C35AD" w:rsidP="00F61DF9">
            <w:pPr>
              <w:pStyle w:val="Heading2"/>
              <w:contextualSpacing w:val="0"/>
              <w:outlineLvl w:val="1"/>
            </w:pPr>
            <w:r>
              <w:t>Direct Dialogue Fundraiser</w:t>
            </w:r>
            <w:r w:rsidR="00F61DF9" w:rsidRPr="00CF1A49">
              <w:t xml:space="preserve">, </w:t>
            </w:r>
            <w:r>
              <w:rPr>
                <w:rStyle w:val="SubtleReference"/>
              </w:rPr>
              <w:t>OXFam</w:t>
            </w:r>
          </w:p>
          <w:p w:rsidR="002C35AD" w:rsidRDefault="002C35AD" w:rsidP="002C35AD">
            <w:pPr>
              <w:pStyle w:val="ListParagraph"/>
              <w:numPr>
                <w:ilvl w:val="0"/>
                <w:numId w:val="14"/>
              </w:numPr>
            </w:pPr>
            <w:r w:rsidRPr="002C35AD">
              <w:t xml:space="preserve">Recruiting </w:t>
            </w:r>
            <w:proofErr w:type="gramStart"/>
            <w:r w:rsidRPr="002C35AD">
              <w:t>donors</w:t>
            </w:r>
            <w:proofErr w:type="gramEnd"/>
            <w:r w:rsidRPr="002C35AD">
              <w:t xml:space="preserve"> door to door to support Oxfam Ireland throug</w:t>
            </w:r>
            <w:r>
              <w:t xml:space="preserve">h direct debit regular gifts. </w:t>
            </w:r>
          </w:p>
          <w:p w:rsidR="002C35AD" w:rsidRDefault="002C35AD" w:rsidP="002C35AD">
            <w:pPr>
              <w:pStyle w:val="ListParagraph"/>
              <w:numPr>
                <w:ilvl w:val="0"/>
                <w:numId w:val="14"/>
              </w:numPr>
            </w:pPr>
            <w:r w:rsidRPr="002C35AD">
              <w:t>Informing and engaging the Irish public about the crucial work that O</w:t>
            </w:r>
            <w:r>
              <w:t xml:space="preserve">xfam Ireland is carrying out. </w:t>
            </w:r>
          </w:p>
          <w:p w:rsidR="00F61DF9" w:rsidRDefault="002C35AD" w:rsidP="002C35AD">
            <w:pPr>
              <w:pStyle w:val="ListParagraph"/>
              <w:numPr>
                <w:ilvl w:val="0"/>
                <w:numId w:val="14"/>
              </w:numPr>
            </w:pPr>
            <w:r w:rsidRPr="002C35AD">
              <w:t xml:space="preserve">Representing Oxfam Ireland in a friendly, courteous and professional manner </w:t>
            </w:r>
            <w:proofErr w:type="gramStart"/>
            <w:r w:rsidRPr="002C35AD">
              <w:t>at all times</w:t>
            </w:r>
            <w:proofErr w:type="gramEnd"/>
            <w:r w:rsidRPr="002C35AD">
              <w:t>, and abiding by the fundraising code of conduct and established protocols.</w:t>
            </w:r>
          </w:p>
        </w:tc>
      </w:tr>
    </w:tbl>
    <w:p w:rsidR="00486277" w:rsidRPr="00CF1A49" w:rsidRDefault="00B357CD" w:rsidP="00486277">
      <w:pPr>
        <w:pStyle w:val="Heading1"/>
      </w:pPr>
      <w:sdt>
        <w:sdtPr>
          <w:alias w:val="Skills:"/>
          <w:tag w:val="Skills:"/>
          <w:id w:val="-1392877668"/>
          <w:placeholder>
            <w:docPart w:val="9B46B265A3F74CA695E61E8129F3C6D6"/>
          </w:placeholder>
          <w:temporary/>
          <w:showingPlcHdr/>
          <w15:appearance w15:val="hidden"/>
        </w:sdtPr>
        <w:sdtEndPr/>
        <w:sdtContent>
          <w:r w:rsidR="00486277" w:rsidRPr="00CF1A49">
            <w:t>Skills</w:t>
          </w:r>
        </w:sdtContent>
      </w:sdt>
      <w:r w:rsidR="00BA54EC">
        <w:t xml:space="preserve"> &amp; Competencies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3241"/>
        <w:gridCol w:w="2737"/>
        <w:gridCol w:w="3382"/>
      </w:tblGrid>
      <w:tr w:rsidR="00895C72" w:rsidRPr="006E1507" w:rsidTr="00CF3128">
        <w:tc>
          <w:tcPr>
            <w:tcW w:w="3238" w:type="dxa"/>
          </w:tcPr>
          <w:p w:rsidR="00895C72" w:rsidRPr="00895C72" w:rsidRDefault="00895C72" w:rsidP="00895C72">
            <w:pPr>
              <w:pStyle w:val="ListBullet"/>
              <w:numPr>
                <w:ilvl w:val="0"/>
                <w:numId w:val="0"/>
              </w:numPr>
              <w:ind w:left="360" w:hanging="360"/>
              <w:rPr>
                <w:b/>
              </w:rPr>
            </w:pPr>
            <w:r>
              <w:rPr>
                <w:b/>
              </w:rPr>
              <w:t>Technical Skills</w:t>
            </w:r>
          </w:p>
        </w:tc>
        <w:tc>
          <w:tcPr>
            <w:tcW w:w="2734" w:type="dxa"/>
          </w:tcPr>
          <w:p w:rsidR="00895C72" w:rsidRDefault="00895C72" w:rsidP="00895C72">
            <w:pPr>
              <w:pStyle w:val="ListBullet"/>
              <w:numPr>
                <w:ilvl w:val="0"/>
                <w:numId w:val="0"/>
              </w:numPr>
              <w:ind w:left="360"/>
            </w:pPr>
          </w:p>
        </w:tc>
        <w:tc>
          <w:tcPr>
            <w:tcW w:w="3378" w:type="dxa"/>
            <w:tcMar>
              <w:left w:w="360" w:type="dxa"/>
            </w:tcMar>
          </w:tcPr>
          <w:p w:rsidR="00895C72" w:rsidRDefault="00895C72" w:rsidP="00895C72">
            <w:pPr>
              <w:pStyle w:val="ListBullet"/>
              <w:numPr>
                <w:ilvl w:val="0"/>
                <w:numId w:val="0"/>
              </w:numPr>
            </w:pPr>
          </w:p>
        </w:tc>
      </w:tr>
      <w:tr w:rsidR="00895C72" w:rsidRPr="006E1507" w:rsidTr="00CF3128">
        <w:tc>
          <w:tcPr>
            <w:tcW w:w="3238" w:type="dxa"/>
          </w:tcPr>
          <w:p w:rsidR="00895C72" w:rsidRDefault="00895C72" w:rsidP="006E1507">
            <w:pPr>
              <w:pStyle w:val="ListBullet"/>
              <w:contextualSpacing w:val="0"/>
            </w:pPr>
            <w:r>
              <w:t>Python</w:t>
            </w:r>
          </w:p>
          <w:p w:rsidR="00895C72" w:rsidRDefault="00895C72" w:rsidP="00895C72">
            <w:pPr>
              <w:pStyle w:val="ListBullet"/>
              <w:contextualSpacing w:val="0"/>
            </w:pPr>
            <w:r>
              <w:t>Java</w:t>
            </w:r>
          </w:p>
          <w:p w:rsidR="00895C72" w:rsidRDefault="00895C72" w:rsidP="00895C72">
            <w:pPr>
              <w:pStyle w:val="ListBullet"/>
              <w:contextualSpacing w:val="0"/>
            </w:pPr>
            <w:r>
              <w:t>HTML</w:t>
            </w:r>
          </w:p>
          <w:p w:rsidR="00895C72" w:rsidRDefault="00CF3128" w:rsidP="00CF3128">
            <w:pPr>
              <w:pStyle w:val="ListBullet"/>
              <w:contextualSpacing w:val="0"/>
            </w:pPr>
            <w:r>
              <w:t>CSS</w:t>
            </w:r>
          </w:p>
          <w:p w:rsidR="00190671" w:rsidRPr="006E1507" w:rsidRDefault="00190671" w:rsidP="00CF3128">
            <w:pPr>
              <w:pStyle w:val="ListBullet"/>
              <w:contextualSpacing w:val="0"/>
            </w:pPr>
            <w:r>
              <w:t>Bootstrap</w:t>
            </w:r>
          </w:p>
        </w:tc>
        <w:tc>
          <w:tcPr>
            <w:tcW w:w="2734" w:type="dxa"/>
          </w:tcPr>
          <w:p w:rsidR="00895C72" w:rsidRDefault="00E01BC7" w:rsidP="006E1507">
            <w:pPr>
              <w:pStyle w:val="ListBullet"/>
            </w:pPr>
            <w:r>
              <w:t>JavaScript</w:t>
            </w:r>
          </w:p>
          <w:p w:rsidR="00895C72" w:rsidRDefault="00895C72" w:rsidP="006E1507">
            <w:pPr>
              <w:pStyle w:val="ListBullet"/>
            </w:pPr>
            <w:r>
              <w:t>SQL</w:t>
            </w:r>
          </w:p>
          <w:p w:rsidR="00895C72" w:rsidRDefault="00895C72" w:rsidP="006E1507">
            <w:pPr>
              <w:pStyle w:val="ListBullet"/>
            </w:pPr>
            <w:r>
              <w:t>Django</w:t>
            </w:r>
          </w:p>
          <w:p w:rsidR="00895C72" w:rsidRDefault="00895C72" w:rsidP="006E1507">
            <w:pPr>
              <w:pStyle w:val="ListBullet"/>
            </w:pPr>
            <w:r>
              <w:t>MongoDB</w:t>
            </w:r>
          </w:p>
          <w:p w:rsidR="001D25C3" w:rsidRDefault="001D25C3" w:rsidP="006E1507">
            <w:pPr>
              <w:pStyle w:val="ListBullet"/>
            </w:pPr>
            <w:r>
              <w:t>Android</w:t>
            </w:r>
          </w:p>
        </w:tc>
        <w:tc>
          <w:tcPr>
            <w:tcW w:w="3378" w:type="dxa"/>
            <w:tcMar>
              <w:left w:w="360" w:type="dxa"/>
            </w:tcMar>
          </w:tcPr>
          <w:p w:rsidR="00895C72" w:rsidRPr="006E1507" w:rsidRDefault="00CF3128" w:rsidP="006E1507">
            <w:pPr>
              <w:pStyle w:val="ListBullet"/>
              <w:contextualSpacing w:val="0"/>
            </w:pPr>
            <w:r>
              <w:t>JSON</w:t>
            </w:r>
          </w:p>
          <w:p w:rsidR="00895C72" w:rsidRPr="006E1507" w:rsidRDefault="00CF3128" w:rsidP="006E1507">
            <w:pPr>
              <w:pStyle w:val="ListBullet"/>
              <w:contextualSpacing w:val="0"/>
            </w:pPr>
            <w:r>
              <w:t>Docker</w:t>
            </w:r>
          </w:p>
          <w:p w:rsidR="00895C72" w:rsidRDefault="00CF3128" w:rsidP="006E1507">
            <w:pPr>
              <w:pStyle w:val="ListBullet"/>
              <w:contextualSpacing w:val="0"/>
            </w:pPr>
            <w:r>
              <w:t>Ubuntu (Linux)</w:t>
            </w:r>
          </w:p>
          <w:p w:rsidR="00CF3128" w:rsidRPr="006E1507" w:rsidRDefault="00CF3128" w:rsidP="006E1507">
            <w:pPr>
              <w:pStyle w:val="ListBullet"/>
              <w:contextualSpacing w:val="0"/>
            </w:pPr>
            <w:r>
              <w:t>Git</w:t>
            </w:r>
          </w:p>
        </w:tc>
      </w:tr>
      <w:tr w:rsidR="00895C72" w:rsidRPr="006E1507" w:rsidTr="00CF3128">
        <w:tc>
          <w:tcPr>
            <w:tcW w:w="3238" w:type="dxa"/>
          </w:tcPr>
          <w:p w:rsidR="00895C72" w:rsidRPr="00895C72" w:rsidRDefault="00CF3128" w:rsidP="00CF3128">
            <w:pPr>
              <w:pStyle w:val="ListBullet"/>
              <w:numPr>
                <w:ilvl w:val="0"/>
                <w:numId w:val="0"/>
              </w:numPr>
              <w:ind w:left="360" w:hanging="360"/>
              <w:rPr>
                <w:b/>
              </w:rPr>
            </w:pPr>
            <w:r>
              <w:rPr>
                <w:b/>
              </w:rPr>
              <w:t>Application Experience</w:t>
            </w:r>
          </w:p>
        </w:tc>
        <w:tc>
          <w:tcPr>
            <w:tcW w:w="2734" w:type="dxa"/>
          </w:tcPr>
          <w:p w:rsidR="00895C72" w:rsidRDefault="00895C72" w:rsidP="00CF3128">
            <w:pPr>
              <w:pStyle w:val="ListBullet"/>
              <w:numPr>
                <w:ilvl w:val="0"/>
                <w:numId w:val="0"/>
              </w:numPr>
              <w:ind w:left="360"/>
            </w:pPr>
          </w:p>
        </w:tc>
        <w:tc>
          <w:tcPr>
            <w:tcW w:w="3378" w:type="dxa"/>
            <w:tcMar>
              <w:left w:w="360" w:type="dxa"/>
            </w:tcMar>
          </w:tcPr>
          <w:p w:rsidR="00895C72" w:rsidRDefault="00895C72" w:rsidP="00CF3128">
            <w:pPr>
              <w:pStyle w:val="ListBullet"/>
              <w:numPr>
                <w:ilvl w:val="0"/>
                <w:numId w:val="0"/>
              </w:numPr>
              <w:ind w:left="360"/>
            </w:pPr>
          </w:p>
        </w:tc>
      </w:tr>
      <w:tr w:rsidR="00CF3128" w:rsidRPr="006E1507" w:rsidTr="00CF3128">
        <w:tc>
          <w:tcPr>
            <w:tcW w:w="3238" w:type="dxa"/>
          </w:tcPr>
          <w:p w:rsidR="00CF3128" w:rsidRDefault="00CF3128" w:rsidP="006E1507">
            <w:pPr>
              <w:pStyle w:val="ListBullet"/>
            </w:pPr>
            <w:r w:rsidRPr="00CF3128">
              <w:t>Eclipse IDE</w:t>
            </w:r>
          </w:p>
          <w:p w:rsidR="00CF3128" w:rsidRPr="00CF3128" w:rsidRDefault="00CF3128" w:rsidP="006E1507">
            <w:pPr>
              <w:pStyle w:val="ListBullet"/>
            </w:pPr>
            <w:r>
              <w:t>Git Bash</w:t>
            </w:r>
          </w:p>
        </w:tc>
        <w:tc>
          <w:tcPr>
            <w:tcW w:w="2734" w:type="dxa"/>
          </w:tcPr>
          <w:p w:rsidR="00CF3128" w:rsidRDefault="00CF3128" w:rsidP="006E1507">
            <w:pPr>
              <w:pStyle w:val="ListBullet"/>
            </w:pPr>
            <w:r>
              <w:t>Android Studio</w:t>
            </w:r>
          </w:p>
          <w:p w:rsidR="00CF3128" w:rsidRDefault="00CF3128" w:rsidP="006E1507">
            <w:pPr>
              <w:pStyle w:val="ListBullet"/>
            </w:pPr>
            <w:r>
              <w:t>PyCharm</w:t>
            </w:r>
          </w:p>
        </w:tc>
        <w:tc>
          <w:tcPr>
            <w:tcW w:w="3378" w:type="dxa"/>
            <w:tcMar>
              <w:left w:w="360" w:type="dxa"/>
            </w:tcMar>
          </w:tcPr>
          <w:p w:rsidR="00CF3128" w:rsidRDefault="00CF3128" w:rsidP="006E1507">
            <w:pPr>
              <w:pStyle w:val="ListBullet"/>
            </w:pPr>
            <w:r>
              <w:t>Oracle SQL Developer</w:t>
            </w:r>
          </w:p>
          <w:p w:rsidR="00CF3128" w:rsidRDefault="00CF3128" w:rsidP="006E1507">
            <w:pPr>
              <w:pStyle w:val="ListBullet"/>
            </w:pPr>
            <w:proofErr w:type="spellStart"/>
            <w:r>
              <w:t>PuTTY</w:t>
            </w:r>
            <w:proofErr w:type="spellEnd"/>
          </w:p>
        </w:tc>
      </w:tr>
    </w:tbl>
    <w:p w:rsidR="00776D72" w:rsidRDefault="00776D72" w:rsidP="006E1507">
      <w:pPr>
        <w:rPr>
          <w:b/>
        </w:rPr>
      </w:pPr>
      <w:r w:rsidRPr="00776D72">
        <w:rPr>
          <w:b/>
        </w:rPr>
        <w:t>Other</w:t>
      </w:r>
    </w:p>
    <w:p w:rsidR="00776D72" w:rsidRDefault="00776D72" w:rsidP="00776D72">
      <w:pPr>
        <w:pStyle w:val="ListParagraph"/>
        <w:numPr>
          <w:ilvl w:val="0"/>
          <w:numId w:val="19"/>
        </w:numPr>
      </w:pPr>
      <w:r>
        <w:t>Experience with graphic design (Adobe Photoshop)</w:t>
      </w:r>
    </w:p>
    <w:p w:rsidR="00776D72" w:rsidRPr="00776D72" w:rsidRDefault="00776D72" w:rsidP="00776D72">
      <w:pPr>
        <w:pStyle w:val="ListParagraph"/>
        <w:numPr>
          <w:ilvl w:val="0"/>
          <w:numId w:val="19"/>
        </w:numPr>
      </w:pPr>
      <w:r>
        <w:t>Basic video editing skills (Adobe Premiere Pro, After Effects)</w:t>
      </w:r>
    </w:p>
    <w:p w:rsidR="00F377B5" w:rsidRPr="00CF1A49" w:rsidRDefault="00F377B5" w:rsidP="00F377B5">
      <w:pPr>
        <w:pStyle w:val="Heading1"/>
      </w:pPr>
      <w:r>
        <w:t>Selected Projects</w:t>
      </w:r>
    </w:p>
    <w:p w:rsidR="004B4C06" w:rsidRDefault="00F377B5" w:rsidP="00F377B5">
      <w:pPr>
        <w:pStyle w:val="Heading2"/>
      </w:pPr>
      <w:r>
        <w:t xml:space="preserve">World </w:t>
      </w:r>
      <w:r w:rsidR="004B4C06">
        <w:t>Health Status</w:t>
      </w:r>
    </w:p>
    <w:p w:rsidR="00F377B5" w:rsidRDefault="007929B5" w:rsidP="006E1507">
      <w:r>
        <w:t xml:space="preserve">Constructed Django web application incorporating data analysis and visualization techniques. Involved ETL of data in lieu of visualization. Python used for data modelling and data manipulation, JavaScript for scripting and visualization, Leaflet.js library for mapping. </w:t>
      </w:r>
      <w:hyperlink r:id="rId8" w:history="1">
        <w:r w:rsidRPr="00AC6244">
          <w:rPr>
            <w:rStyle w:val="Hyperlink"/>
          </w:rPr>
          <w:t>https://github.com/AadamBari/WorldHealthStatus</w:t>
        </w:r>
      </w:hyperlink>
      <w:r>
        <w:t>.</w:t>
      </w:r>
    </w:p>
    <w:p w:rsidR="00546992" w:rsidRDefault="00546992" w:rsidP="006E1507"/>
    <w:p w:rsidR="00546992" w:rsidRDefault="00546992" w:rsidP="00546992">
      <w:pPr>
        <w:pStyle w:val="Heading2"/>
      </w:pPr>
      <w:r>
        <w:t>Timetable database</w:t>
      </w:r>
    </w:p>
    <w:p w:rsidR="00546992" w:rsidRDefault="00546992" w:rsidP="00546992">
      <w:r>
        <w:t xml:space="preserve">Constructed an Entity-Relationship diagram in lieu of implementing an SQL Database in Oracle. Used PL/SQL to run functions and procedures on database. Involved </w:t>
      </w:r>
      <w:r w:rsidR="00307FF3">
        <w:t xml:space="preserve">forming </w:t>
      </w:r>
      <w:r>
        <w:t xml:space="preserve">queries to </w:t>
      </w:r>
      <w:r w:rsidR="00307FF3">
        <w:t>manipulate and retrieve data</w:t>
      </w:r>
      <w:r>
        <w:t xml:space="preserve">. </w:t>
      </w:r>
      <w:hyperlink r:id="rId9" w:history="1">
        <w:r w:rsidR="00307FF3" w:rsidRPr="00AC6244">
          <w:rPr>
            <w:rStyle w:val="Hyperlink"/>
          </w:rPr>
          <w:t>https://github.com/AadamBari/Timetable-Database</w:t>
        </w:r>
      </w:hyperlink>
      <w:r w:rsidR="00307FF3">
        <w:t>.</w:t>
      </w:r>
    </w:p>
    <w:p w:rsidR="00546992" w:rsidRDefault="00546992" w:rsidP="006E1507"/>
    <w:p w:rsidR="00E825F5" w:rsidRDefault="00E825F5" w:rsidP="00E825F5">
      <w:pPr>
        <w:pStyle w:val="Heading2"/>
      </w:pPr>
      <w:r>
        <w:t>Wikipedia</w:t>
      </w:r>
    </w:p>
    <w:p w:rsidR="00710C83" w:rsidRDefault="00710C83" w:rsidP="00710C83">
      <w:r w:rsidRPr="004B4C06">
        <w:t>Constructed a web application running on an Ubuntu server. The appli</w:t>
      </w:r>
      <w:r>
        <w:t>cation was built using Django (</w:t>
      </w:r>
      <w:r w:rsidRPr="004B4C06">
        <w:t xml:space="preserve">Python web framework) and incorporated the use of JavaScript technologies. Required the use of APIs and </w:t>
      </w:r>
      <w:r>
        <w:t>an SQLite</w:t>
      </w:r>
      <w:r w:rsidRPr="004B4C06">
        <w:t xml:space="preserve"> database. </w:t>
      </w:r>
      <w:hyperlink r:id="rId10" w:history="1">
        <w:r w:rsidRPr="00AC6244">
          <w:rPr>
            <w:rStyle w:val="Hyperlink"/>
          </w:rPr>
          <w:t>https://github.com/AadamBari/wikibias</w:t>
        </w:r>
      </w:hyperlink>
      <w:r>
        <w:t>.</w:t>
      </w:r>
      <w:r w:rsidRPr="004B4C06">
        <w:t xml:space="preserve">  </w:t>
      </w:r>
    </w:p>
    <w:p w:rsidR="00710C83" w:rsidRDefault="00710C83" w:rsidP="00E825F5">
      <w:pPr>
        <w:pStyle w:val="Heading2"/>
      </w:pPr>
    </w:p>
    <w:p w:rsidR="00546992" w:rsidRPr="006E1507" w:rsidRDefault="00546992" w:rsidP="006E1507"/>
    <w:sectPr w:rsidR="00546992"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7CD" w:rsidRDefault="00B357CD" w:rsidP="0068194B">
      <w:r>
        <w:separator/>
      </w:r>
    </w:p>
    <w:p w:rsidR="00B357CD" w:rsidRDefault="00B357CD"/>
    <w:p w:rsidR="00B357CD" w:rsidRDefault="00B357CD"/>
  </w:endnote>
  <w:endnote w:type="continuationSeparator" w:id="0">
    <w:p w:rsidR="00B357CD" w:rsidRDefault="00B357CD" w:rsidP="0068194B">
      <w:r>
        <w:continuationSeparator/>
      </w:r>
    </w:p>
    <w:p w:rsidR="00B357CD" w:rsidRDefault="00B357CD"/>
    <w:p w:rsidR="00B357CD" w:rsidRDefault="00B357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7CD" w:rsidRDefault="00B357CD" w:rsidP="0068194B">
      <w:r>
        <w:separator/>
      </w:r>
    </w:p>
    <w:p w:rsidR="00B357CD" w:rsidRDefault="00B357CD"/>
    <w:p w:rsidR="00B357CD" w:rsidRDefault="00B357CD"/>
  </w:footnote>
  <w:footnote w:type="continuationSeparator" w:id="0">
    <w:p w:rsidR="00B357CD" w:rsidRDefault="00B357CD" w:rsidP="0068194B">
      <w:r>
        <w:continuationSeparator/>
      </w:r>
    </w:p>
    <w:p w:rsidR="00B357CD" w:rsidRDefault="00B357CD"/>
    <w:p w:rsidR="00B357CD" w:rsidRDefault="00B357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1881CC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AC1799"/>
    <w:multiLevelType w:val="hybridMultilevel"/>
    <w:tmpl w:val="0DE66B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D427C77"/>
    <w:multiLevelType w:val="hybridMultilevel"/>
    <w:tmpl w:val="6024C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92B7727"/>
    <w:multiLevelType w:val="hybridMultilevel"/>
    <w:tmpl w:val="CF546B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9031BCF"/>
    <w:multiLevelType w:val="hybridMultilevel"/>
    <w:tmpl w:val="1478A6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E3D17F0"/>
    <w:multiLevelType w:val="hybridMultilevel"/>
    <w:tmpl w:val="4C26A9B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5FEB746D"/>
    <w:multiLevelType w:val="hybridMultilevel"/>
    <w:tmpl w:val="8D04439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6E24294D"/>
    <w:multiLevelType w:val="hybridMultilevel"/>
    <w:tmpl w:val="6D4434F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9"/>
  </w:num>
  <w:num w:numId="15">
    <w:abstractNumId w:val="12"/>
  </w:num>
  <w:num w:numId="16">
    <w:abstractNumId w:val="17"/>
  </w:num>
  <w:num w:numId="17">
    <w:abstractNumId w:val="18"/>
  </w:num>
  <w:num w:numId="18">
    <w:abstractNumId w:val="16"/>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AD"/>
    <w:rsid w:val="000001EF"/>
    <w:rsid w:val="00006421"/>
    <w:rsid w:val="00007322"/>
    <w:rsid w:val="00007728"/>
    <w:rsid w:val="00024584"/>
    <w:rsid w:val="00024730"/>
    <w:rsid w:val="00055E95"/>
    <w:rsid w:val="00066F21"/>
    <w:rsid w:val="0007021F"/>
    <w:rsid w:val="000B2BA5"/>
    <w:rsid w:val="000E17F7"/>
    <w:rsid w:val="000E4E20"/>
    <w:rsid w:val="000F2F8C"/>
    <w:rsid w:val="0010006E"/>
    <w:rsid w:val="001045A8"/>
    <w:rsid w:val="00114A91"/>
    <w:rsid w:val="00140842"/>
    <w:rsid w:val="001427E1"/>
    <w:rsid w:val="00163668"/>
    <w:rsid w:val="00171566"/>
    <w:rsid w:val="00174676"/>
    <w:rsid w:val="001755A8"/>
    <w:rsid w:val="00184014"/>
    <w:rsid w:val="00190671"/>
    <w:rsid w:val="00192008"/>
    <w:rsid w:val="001C0E68"/>
    <w:rsid w:val="001C4B6F"/>
    <w:rsid w:val="001D0BF1"/>
    <w:rsid w:val="001D25C3"/>
    <w:rsid w:val="001E3120"/>
    <w:rsid w:val="001E7E0C"/>
    <w:rsid w:val="001F0BB0"/>
    <w:rsid w:val="001F4E6D"/>
    <w:rsid w:val="001F6140"/>
    <w:rsid w:val="00203573"/>
    <w:rsid w:val="0020597D"/>
    <w:rsid w:val="00213B4C"/>
    <w:rsid w:val="00224071"/>
    <w:rsid w:val="002253B0"/>
    <w:rsid w:val="00236D54"/>
    <w:rsid w:val="00241D8C"/>
    <w:rsid w:val="00241FDB"/>
    <w:rsid w:val="0024720C"/>
    <w:rsid w:val="002617AE"/>
    <w:rsid w:val="002638D0"/>
    <w:rsid w:val="002647D3"/>
    <w:rsid w:val="00275357"/>
    <w:rsid w:val="00275EAE"/>
    <w:rsid w:val="00280DB5"/>
    <w:rsid w:val="00286E59"/>
    <w:rsid w:val="00294998"/>
    <w:rsid w:val="00297F18"/>
    <w:rsid w:val="002A1945"/>
    <w:rsid w:val="002B2958"/>
    <w:rsid w:val="002B3FC8"/>
    <w:rsid w:val="002C35AD"/>
    <w:rsid w:val="002D23C5"/>
    <w:rsid w:val="002D6137"/>
    <w:rsid w:val="002D6DB7"/>
    <w:rsid w:val="002E7E61"/>
    <w:rsid w:val="002F05E5"/>
    <w:rsid w:val="002F254D"/>
    <w:rsid w:val="002F30E4"/>
    <w:rsid w:val="003052E0"/>
    <w:rsid w:val="00305709"/>
    <w:rsid w:val="00307140"/>
    <w:rsid w:val="00307FF3"/>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0B13"/>
    <w:rsid w:val="004526C2"/>
    <w:rsid w:val="004726BC"/>
    <w:rsid w:val="00474105"/>
    <w:rsid w:val="00480E6E"/>
    <w:rsid w:val="00486277"/>
    <w:rsid w:val="00494CF6"/>
    <w:rsid w:val="00495F8D"/>
    <w:rsid w:val="004A1FAE"/>
    <w:rsid w:val="004A32FF"/>
    <w:rsid w:val="004B06EB"/>
    <w:rsid w:val="004B4C06"/>
    <w:rsid w:val="004B6AD0"/>
    <w:rsid w:val="004C1667"/>
    <w:rsid w:val="004C2D5D"/>
    <w:rsid w:val="004C33E1"/>
    <w:rsid w:val="004D7DAF"/>
    <w:rsid w:val="004E01EB"/>
    <w:rsid w:val="004E2794"/>
    <w:rsid w:val="00510392"/>
    <w:rsid w:val="00513E2A"/>
    <w:rsid w:val="0051674A"/>
    <w:rsid w:val="0054211F"/>
    <w:rsid w:val="00546992"/>
    <w:rsid w:val="00566A35"/>
    <w:rsid w:val="0056701E"/>
    <w:rsid w:val="005740D7"/>
    <w:rsid w:val="005A0F26"/>
    <w:rsid w:val="005A1B10"/>
    <w:rsid w:val="005A6850"/>
    <w:rsid w:val="005B1B1B"/>
    <w:rsid w:val="005B74F6"/>
    <w:rsid w:val="005C090F"/>
    <w:rsid w:val="005C5932"/>
    <w:rsid w:val="005D3CA7"/>
    <w:rsid w:val="005D4CC1"/>
    <w:rsid w:val="005D5664"/>
    <w:rsid w:val="005F4B91"/>
    <w:rsid w:val="005F55D2"/>
    <w:rsid w:val="0062312F"/>
    <w:rsid w:val="00625F2C"/>
    <w:rsid w:val="00627294"/>
    <w:rsid w:val="0063001A"/>
    <w:rsid w:val="00655A03"/>
    <w:rsid w:val="006618E9"/>
    <w:rsid w:val="0068194B"/>
    <w:rsid w:val="00692703"/>
    <w:rsid w:val="006A1962"/>
    <w:rsid w:val="006B5D48"/>
    <w:rsid w:val="006B7D7B"/>
    <w:rsid w:val="006C1A5E"/>
    <w:rsid w:val="006E1507"/>
    <w:rsid w:val="00710C83"/>
    <w:rsid w:val="00712D8B"/>
    <w:rsid w:val="00720A7D"/>
    <w:rsid w:val="007273B7"/>
    <w:rsid w:val="00733E0A"/>
    <w:rsid w:val="0074403D"/>
    <w:rsid w:val="00746D44"/>
    <w:rsid w:val="007538DC"/>
    <w:rsid w:val="00757803"/>
    <w:rsid w:val="00765EB5"/>
    <w:rsid w:val="00776D72"/>
    <w:rsid w:val="0079206B"/>
    <w:rsid w:val="007929B5"/>
    <w:rsid w:val="00796076"/>
    <w:rsid w:val="007C0566"/>
    <w:rsid w:val="007C606B"/>
    <w:rsid w:val="007E6A61"/>
    <w:rsid w:val="00801140"/>
    <w:rsid w:val="00803404"/>
    <w:rsid w:val="00813B96"/>
    <w:rsid w:val="008233BE"/>
    <w:rsid w:val="00824554"/>
    <w:rsid w:val="00834955"/>
    <w:rsid w:val="00855B59"/>
    <w:rsid w:val="00860461"/>
    <w:rsid w:val="0086487C"/>
    <w:rsid w:val="00870B20"/>
    <w:rsid w:val="008829F8"/>
    <w:rsid w:val="00885897"/>
    <w:rsid w:val="00895C72"/>
    <w:rsid w:val="008A6538"/>
    <w:rsid w:val="008C7056"/>
    <w:rsid w:val="008F3B14"/>
    <w:rsid w:val="00901899"/>
    <w:rsid w:val="0090344B"/>
    <w:rsid w:val="00905715"/>
    <w:rsid w:val="009069B2"/>
    <w:rsid w:val="009115C8"/>
    <w:rsid w:val="0091321E"/>
    <w:rsid w:val="00913946"/>
    <w:rsid w:val="0092726B"/>
    <w:rsid w:val="009361BA"/>
    <w:rsid w:val="0094025E"/>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37261"/>
    <w:rsid w:val="00A42E32"/>
    <w:rsid w:val="00A46E63"/>
    <w:rsid w:val="00A51DC5"/>
    <w:rsid w:val="00A53DE1"/>
    <w:rsid w:val="00A615E1"/>
    <w:rsid w:val="00A755E8"/>
    <w:rsid w:val="00A77E08"/>
    <w:rsid w:val="00A93A5D"/>
    <w:rsid w:val="00AB2F03"/>
    <w:rsid w:val="00AB32F8"/>
    <w:rsid w:val="00AB610B"/>
    <w:rsid w:val="00AD360E"/>
    <w:rsid w:val="00AD40FB"/>
    <w:rsid w:val="00AD782D"/>
    <w:rsid w:val="00AE7650"/>
    <w:rsid w:val="00B0382C"/>
    <w:rsid w:val="00B10EBE"/>
    <w:rsid w:val="00B1195D"/>
    <w:rsid w:val="00B236F1"/>
    <w:rsid w:val="00B357CD"/>
    <w:rsid w:val="00B50F99"/>
    <w:rsid w:val="00B51D1B"/>
    <w:rsid w:val="00B540F4"/>
    <w:rsid w:val="00B60FD0"/>
    <w:rsid w:val="00B622DF"/>
    <w:rsid w:val="00B6332A"/>
    <w:rsid w:val="00B76DEC"/>
    <w:rsid w:val="00B81760"/>
    <w:rsid w:val="00B8494C"/>
    <w:rsid w:val="00B916CC"/>
    <w:rsid w:val="00BA1546"/>
    <w:rsid w:val="00BA54EC"/>
    <w:rsid w:val="00BB4E51"/>
    <w:rsid w:val="00BB755B"/>
    <w:rsid w:val="00BC49B3"/>
    <w:rsid w:val="00BD425E"/>
    <w:rsid w:val="00BD431F"/>
    <w:rsid w:val="00BE423E"/>
    <w:rsid w:val="00BE5F09"/>
    <w:rsid w:val="00BF4A46"/>
    <w:rsid w:val="00BF61AC"/>
    <w:rsid w:val="00C25C9C"/>
    <w:rsid w:val="00C47FA6"/>
    <w:rsid w:val="00C57FC6"/>
    <w:rsid w:val="00C66A7D"/>
    <w:rsid w:val="00C779DA"/>
    <w:rsid w:val="00C814F7"/>
    <w:rsid w:val="00CA4B4D"/>
    <w:rsid w:val="00CB35C3"/>
    <w:rsid w:val="00CC6ECB"/>
    <w:rsid w:val="00CD323D"/>
    <w:rsid w:val="00CE4030"/>
    <w:rsid w:val="00CE64B3"/>
    <w:rsid w:val="00CF1A49"/>
    <w:rsid w:val="00CF3128"/>
    <w:rsid w:val="00D0630C"/>
    <w:rsid w:val="00D243A9"/>
    <w:rsid w:val="00D305E5"/>
    <w:rsid w:val="00D37CD3"/>
    <w:rsid w:val="00D40E2E"/>
    <w:rsid w:val="00D57692"/>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DF68D1"/>
    <w:rsid w:val="00E01923"/>
    <w:rsid w:val="00E01BC7"/>
    <w:rsid w:val="00E14498"/>
    <w:rsid w:val="00E2397A"/>
    <w:rsid w:val="00E254DB"/>
    <w:rsid w:val="00E300FC"/>
    <w:rsid w:val="00E362DB"/>
    <w:rsid w:val="00E5373C"/>
    <w:rsid w:val="00E5632B"/>
    <w:rsid w:val="00E70240"/>
    <w:rsid w:val="00E71E6B"/>
    <w:rsid w:val="00E81CC5"/>
    <w:rsid w:val="00E825F5"/>
    <w:rsid w:val="00E85A87"/>
    <w:rsid w:val="00E85B4A"/>
    <w:rsid w:val="00E9528E"/>
    <w:rsid w:val="00EA5099"/>
    <w:rsid w:val="00EC1351"/>
    <w:rsid w:val="00EC4CBF"/>
    <w:rsid w:val="00EC6593"/>
    <w:rsid w:val="00ED2123"/>
    <w:rsid w:val="00EE2CA8"/>
    <w:rsid w:val="00EF17E8"/>
    <w:rsid w:val="00EF51D9"/>
    <w:rsid w:val="00F130DD"/>
    <w:rsid w:val="00F24884"/>
    <w:rsid w:val="00F377B5"/>
    <w:rsid w:val="00F476C4"/>
    <w:rsid w:val="00F61DF9"/>
    <w:rsid w:val="00F71AB9"/>
    <w:rsid w:val="00F801E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7DA43"/>
  <w15:chartTrackingRefBased/>
  <w15:docId w15:val="{F8DA98BB-BF9A-4346-825F-D4ED7A43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4526C2"/>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4526C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4526C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4526C2"/>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B4C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damBari/WorldHealthStat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adambar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adamBari/wikibias" TargetMode="External"/><Relationship Id="rId4" Type="http://schemas.openxmlformats.org/officeDocument/2006/relationships/webSettings" Target="webSettings.xml"/><Relationship Id="rId9" Type="http://schemas.openxmlformats.org/officeDocument/2006/relationships/hyperlink" Target="https://github.com/AadamBari/Timetable-Databas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54103\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A6D68E3FCA458696BF90B23647AD43"/>
        <w:category>
          <w:name w:val="General"/>
          <w:gallery w:val="placeholder"/>
        </w:category>
        <w:types>
          <w:type w:val="bbPlcHdr"/>
        </w:types>
        <w:behaviors>
          <w:behavior w:val="content"/>
        </w:behaviors>
        <w:guid w:val="{F03CDDCD-7464-4732-9EF6-10A6C3C54976}"/>
      </w:docPartPr>
      <w:docPartBody>
        <w:p w:rsidR="005E7530" w:rsidRDefault="005C70BF">
          <w:pPr>
            <w:pStyle w:val="02A6D68E3FCA458696BF90B23647AD43"/>
          </w:pPr>
          <w:r w:rsidRPr="00CF1A49">
            <w:t>·</w:t>
          </w:r>
        </w:p>
      </w:docPartBody>
    </w:docPart>
    <w:docPart>
      <w:docPartPr>
        <w:name w:val="956070DEEF574844BF69A9BA2A299055"/>
        <w:category>
          <w:name w:val="General"/>
          <w:gallery w:val="placeholder"/>
        </w:category>
        <w:types>
          <w:type w:val="bbPlcHdr"/>
        </w:types>
        <w:behaviors>
          <w:behavior w:val="content"/>
        </w:behaviors>
        <w:guid w:val="{205406A1-59DF-413C-B079-F794FA1E6A4F}"/>
      </w:docPartPr>
      <w:docPartBody>
        <w:p w:rsidR="005E7530" w:rsidRDefault="005C70BF">
          <w:pPr>
            <w:pStyle w:val="956070DEEF574844BF69A9BA2A299055"/>
          </w:pPr>
          <w:r w:rsidRPr="00CF1A49">
            <w:t>·</w:t>
          </w:r>
        </w:p>
      </w:docPartBody>
    </w:docPart>
    <w:docPart>
      <w:docPartPr>
        <w:name w:val="54F4227CD69F453BB4E495C35B137C45"/>
        <w:category>
          <w:name w:val="General"/>
          <w:gallery w:val="placeholder"/>
        </w:category>
        <w:types>
          <w:type w:val="bbPlcHdr"/>
        </w:types>
        <w:behaviors>
          <w:behavior w:val="content"/>
        </w:behaviors>
        <w:guid w:val="{588001D9-4EB5-40A4-B0CC-7824E67BF892}"/>
      </w:docPartPr>
      <w:docPartBody>
        <w:p w:rsidR="005E7530" w:rsidRDefault="005C70BF">
          <w:pPr>
            <w:pStyle w:val="54F4227CD69F453BB4E495C35B137C45"/>
          </w:pPr>
          <w:r w:rsidRPr="00CF1A49">
            <w:t>Experience</w:t>
          </w:r>
        </w:p>
      </w:docPartBody>
    </w:docPart>
    <w:docPart>
      <w:docPartPr>
        <w:name w:val="9B46B265A3F74CA695E61E8129F3C6D6"/>
        <w:category>
          <w:name w:val="General"/>
          <w:gallery w:val="placeholder"/>
        </w:category>
        <w:types>
          <w:type w:val="bbPlcHdr"/>
        </w:types>
        <w:behaviors>
          <w:behavior w:val="content"/>
        </w:behaviors>
        <w:guid w:val="{7644DB16-2A6E-40D3-B25D-F6C1B6A3BF03}"/>
      </w:docPartPr>
      <w:docPartBody>
        <w:p w:rsidR="005E7530" w:rsidRDefault="005C70BF">
          <w:pPr>
            <w:pStyle w:val="9B46B265A3F74CA695E61E8129F3C6D6"/>
          </w:pPr>
          <w:r w:rsidRPr="00CF1A49">
            <w:t>Skills</w:t>
          </w:r>
        </w:p>
      </w:docPartBody>
    </w:docPart>
    <w:docPart>
      <w:docPartPr>
        <w:name w:val="5C0582D345674A3DB3BC09F7D6C291E5"/>
        <w:category>
          <w:name w:val="General"/>
          <w:gallery w:val="placeholder"/>
        </w:category>
        <w:types>
          <w:type w:val="bbPlcHdr"/>
        </w:types>
        <w:behaviors>
          <w:behavior w:val="content"/>
        </w:behaviors>
        <w:guid w:val="{1326C1A8-A121-4C37-957A-45A4CFC58514}"/>
      </w:docPartPr>
      <w:docPartBody>
        <w:p w:rsidR="00261164" w:rsidRDefault="008A7BD2" w:rsidP="008A7BD2">
          <w:pPr>
            <w:pStyle w:val="5C0582D345674A3DB3BC09F7D6C291E5"/>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BF"/>
    <w:rsid w:val="00137F3F"/>
    <w:rsid w:val="00261164"/>
    <w:rsid w:val="005429C9"/>
    <w:rsid w:val="005C70BF"/>
    <w:rsid w:val="005E7530"/>
    <w:rsid w:val="007806A5"/>
    <w:rsid w:val="008A7BD2"/>
    <w:rsid w:val="008E00FE"/>
    <w:rsid w:val="00B744B4"/>
    <w:rsid w:val="00CA706E"/>
    <w:rsid w:val="00EE0136"/>
    <w:rsid w:val="00FF7D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0C2EEDD144433969D7D4D2A7AAD7F">
    <w:name w:val="2EF0C2EEDD144433969D7D4D2A7AAD7F"/>
  </w:style>
  <w:style w:type="character" w:styleId="IntenseEmphasis">
    <w:name w:val="Intense Emphasis"/>
    <w:basedOn w:val="DefaultParagraphFont"/>
    <w:uiPriority w:val="2"/>
    <w:rPr>
      <w:b/>
      <w:iCs/>
      <w:color w:val="262626" w:themeColor="text1" w:themeTint="D9"/>
    </w:rPr>
  </w:style>
  <w:style w:type="paragraph" w:customStyle="1" w:styleId="473B1281E8284FAC86663571B43E3D27">
    <w:name w:val="473B1281E8284FAC86663571B43E3D27"/>
  </w:style>
  <w:style w:type="paragraph" w:customStyle="1" w:styleId="283A7D0EA9144EF79B1E5A110490E05C">
    <w:name w:val="283A7D0EA9144EF79B1E5A110490E05C"/>
  </w:style>
  <w:style w:type="paragraph" w:customStyle="1" w:styleId="02A6D68E3FCA458696BF90B23647AD43">
    <w:name w:val="02A6D68E3FCA458696BF90B23647AD43"/>
  </w:style>
  <w:style w:type="paragraph" w:customStyle="1" w:styleId="4D0936A98BE04676BE0777B359271A6B">
    <w:name w:val="4D0936A98BE04676BE0777B359271A6B"/>
  </w:style>
  <w:style w:type="paragraph" w:customStyle="1" w:styleId="62BEC254E98A4582A118C67BEDDF39CA">
    <w:name w:val="62BEC254E98A4582A118C67BEDDF39CA"/>
  </w:style>
  <w:style w:type="paragraph" w:customStyle="1" w:styleId="956070DEEF574844BF69A9BA2A299055">
    <w:name w:val="956070DEEF574844BF69A9BA2A299055"/>
  </w:style>
  <w:style w:type="paragraph" w:customStyle="1" w:styleId="7A9160EDB56949EF9ABB5DC7449B92E7">
    <w:name w:val="7A9160EDB56949EF9ABB5DC7449B92E7"/>
  </w:style>
  <w:style w:type="paragraph" w:customStyle="1" w:styleId="627515B468DA45ABAF72CB01CBD8C868">
    <w:name w:val="627515B468DA45ABAF72CB01CBD8C868"/>
  </w:style>
  <w:style w:type="paragraph" w:customStyle="1" w:styleId="886917A3B4A64BC8910D6FBA932A6BA9">
    <w:name w:val="886917A3B4A64BC8910D6FBA932A6BA9"/>
  </w:style>
  <w:style w:type="paragraph" w:customStyle="1" w:styleId="18E4FEEE92AE4195839D0EEAC300DF25">
    <w:name w:val="18E4FEEE92AE4195839D0EEAC300DF25"/>
  </w:style>
  <w:style w:type="paragraph" w:customStyle="1" w:styleId="54F4227CD69F453BB4E495C35B137C45">
    <w:name w:val="54F4227CD69F453BB4E495C35B137C45"/>
  </w:style>
  <w:style w:type="paragraph" w:customStyle="1" w:styleId="24DF1EF3605A4821B3CB9872CFFE2A99">
    <w:name w:val="24DF1EF3605A4821B3CB9872CFFE2A99"/>
  </w:style>
  <w:style w:type="paragraph" w:customStyle="1" w:styleId="75D104BB4F49487C9C2A6E7CAAA8D908">
    <w:name w:val="75D104BB4F49487C9C2A6E7CAAA8D908"/>
  </w:style>
  <w:style w:type="paragraph" w:customStyle="1" w:styleId="67162FB736D4468FAACDCCDA825360FE">
    <w:name w:val="67162FB736D4468FAACDCCDA825360FE"/>
  </w:style>
  <w:style w:type="character" w:styleId="SubtleReference">
    <w:name w:val="Subtle Reference"/>
    <w:basedOn w:val="DefaultParagraphFont"/>
    <w:uiPriority w:val="10"/>
    <w:qFormat/>
    <w:rPr>
      <w:b/>
      <w:caps w:val="0"/>
      <w:smallCaps/>
      <w:color w:val="595959" w:themeColor="text1" w:themeTint="A6"/>
    </w:rPr>
  </w:style>
  <w:style w:type="paragraph" w:customStyle="1" w:styleId="82757542DAB644418C1A190912D0DCCA">
    <w:name w:val="82757542DAB644418C1A190912D0DCCA"/>
  </w:style>
  <w:style w:type="paragraph" w:customStyle="1" w:styleId="E76533962A274CA69BE6056FEB29756F">
    <w:name w:val="E76533962A274CA69BE6056FEB29756F"/>
  </w:style>
  <w:style w:type="paragraph" w:customStyle="1" w:styleId="3E176C55BA444DB4A387F83BF23DB946">
    <w:name w:val="3E176C55BA444DB4A387F83BF23DB946"/>
  </w:style>
  <w:style w:type="paragraph" w:customStyle="1" w:styleId="AC7A913917B44C4D82AB8ABE4B57C5FF">
    <w:name w:val="AC7A913917B44C4D82AB8ABE4B57C5FF"/>
  </w:style>
  <w:style w:type="paragraph" w:customStyle="1" w:styleId="CF16FBEDBC244E9BB08933CEBC7F9D10">
    <w:name w:val="CF16FBEDBC244E9BB08933CEBC7F9D10"/>
  </w:style>
  <w:style w:type="paragraph" w:customStyle="1" w:styleId="5BED99CA7D3144D0B8B71D137CC2A3B1">
    <w:name w:val="5BED99CA7D3144D0B8B71D137CC2A3B1"/>
  </w:style>
  <w:style w:type="paragraph" w:customStyle="1" w:styleId="740D809E32B64AD79ABA84C33BC4A7FC">
    <w:name w:val="740D809E32B64AD79ABA84C33BC4A7FC"/>
  </w:style>
  <w:style w:type="paragraph" w:customStyle="1" w:styleId="C504416269DE4A1CAB78B3BD3CD8780C">
    <w:name w:val="C504416269DE4A1CAB78B3BD3CD8780C"/>
  </w:style>
  <w:style w:type="paragraph" w:customStyle="1" w:styleId="31D7FED8D7204D6695571DFD2DBE101B">
    <w:name w:val="31D7FED8D7204D6695571DFD2DBE101B"/>
  </w:style>
  <w:style w:type="paragraph" w:customStyle="1" w:styleId="5F05DB39E1474D2C91FCB0BCA4A377E8">
    <w:name w:val="5F05DB39E1474D2C91FCB0BCA4A377E8"/>
  </w:style>
  <w:style w:type="paragraph" w:customStyle="1" w:styleId="286AAE591A4A4BE0B8079F5C3D02D7F9">
    <w:name w:val="286AAE591A4A4BE0B8079F5C3D02D7F9"/>
  </w:style>
  <w:style w:type="paragraph" w:customStyle="1" w:styleId="E410EC4E0FF645FF952917A9080F2A1A">
    <w:name w:val="E410EC4E0FF645FF952917A9080F2A1A"/>
  </w:style>
  <w:style w:type="paragraph" w:customStyle="1" w:styleId="6219F8261F1F4BB4BDD768F652C18978">
    <w:name w:val="6219F8261F1F4BB4BDD768F652C18978"/>
  </w:style>
  <w:style w:type="paragraph" w:customStyle="1" w:styleId="8D26F7A7B0FE4AC4BA0697BF92C56735">
    <w:name w:val="8D26F7A7B0FE4AC4BA0697BF92C56735"/>
  </w:style>
  <w:style w:type="paragraph" w:customStyle="1" w:styleId="275FC49007ED4D02972D497903FBAA59">
    <w:name w:val="275FC49007ED4D02972D497903FBAA59"/>
  </w:style>
  <w:style w:type="paragraph" w:customStyle="1" w:styleId="5E4F4D5CC6564889811EE73FC3892D0E">
    <w:name w:val="5E4F4D5CC6564889811EE73FC3892D0E"/>
  </w:style>
  <w:style w:type="paragraph" w:customStyle="1" w:styleId="F11BC7E819C649529CF1A765C47FBD1B">
    <w:name w:val="F11BC7E819C649529CF1A765C47FBD1B"/>
  </w:style>
  <w:style w:type="paragraph" w:customStyle="1" w:styleId="C406B97F6D6C417BA38F3AC6CE5E0F5A">
    <w:name w:val="C406B97F6D6C417BA38F3AC6CE5E0F5A"/>
  </w:style>
  <w:style w:type="paragraph" w:customStyle="1" w:styleId="9B46B265A3F74CA695E61E8129F3C6D6">
    <w:name w:val="9B46B265A3F74CA695E61E8129F3C6D6"/>
  </w:style>
  <w:style w:type="paragraph" w:customStyle="1" w:styleId="1AAF6BB74C5042D4A0A0B779BAB5E316">
    <w:name w:val="1AAF6BB74C5042D4A0A0B779BAB5E316"/>
  </w:style>
  <w:style w:type="paragraph" w:customStyle="1" w:styleId="6BECB2052E01445F969C246EBC460402">
    <w:name w:val="6BECB2052E01445F969C246EBC460402"/>
  </w:style>
  <w:style w:type="paragraph" w:customStyle="1" w:styleId="FCCDAFF381AD4542B0123803825B08B1">
    <w:name w:val="FCCDAFF381AD4542B0123803825B08B1"/>
  </w:style>
  <w:style w:type="paragraph" w:customStyle="1" w:styleId="6975A4545DE24CEDB5D73928F06CE0CF">
    <w:name w:val="6975A4545DE24CEDB5D73928F06CE0CF"/>
  </w:style>
  <w:style w:type="paragraph" w:customStyle="1" w:styleId="88B2F65FF1ED4F4F89072C4635D04E89">
    <w:name w:val="88B2F65FF1ED4F4F89072C4635D04E89"/>
  </w:style>
  <w:style w:type="paragraph" w:customStyle="1" w:styleId="68B45B0C75224557BED848BA1EEC2F1E">
    <w:name w:val="68B45B0C75224557BED848BA1EEC2F1E"/>
  </w:style>
  <w:style w:type="paragraph" w:customStyle="1" w:styleId="64ABDB93005D454C986F8441CB6DE904">
    <w:name w:val="64ABDB93005D454C986F8441CB6DE904"/>
  </w:style>
  <w:style w:type="paragraph" w:customStyle="1" w:styleId="E89544A6A1574E02BF7A78DD7EDD6D8E">
    <w:name w:val="E89544A6A1574E02BF7A78DD7EDD6D8E"/>
    <w:rsid w:val="005E7530"/>
  </w:style>
  <w:style w:type="paragraph" w:customStyle="1" w:styleId="2B41ABB50C484B4E80647B903926D93A">
    <w:name w:val="2B41ABB50C484B4E80647B903926D93A"/>
    <w:rsid w:val="007806A5"/>
  </w:style>
  <w:style w:type="paragraph" w:customStyle="1" w:styleId="2A654672FBD64F2B90D31278206EA4D6">
    <w:name w:val="2A654672FBD64F2B90D31278206EA4D6"/>
    <w:rsid w:val="007806A5"/>
  </w:style>
  <w:style w:type="paragraph" w:customStyle="1" w:styleId="3CD69F88E32A45528FB23FEE88B2E6C2">
    <w:name w:val="3CD69F88E32A45528FB23FEE88B2E6C2"/>
    <w:rsid w:val="007806A5"/>
  </w:style>
  <w:style w:type="paragraph" w:customStyle="1" w:styleId="E192791323774371966831D3175A897D">
    <w:name w:val="E192791323774371966831D3175A897D"/>
    <w:rsid w:val="007806A5"/>
  </w:style>
  <w:style w:type="paragraph" w:customStyle="1" w:styleId="5C0582D345674A3DB3BC09F7D6C291E5">
    <w:name w:val="5C0582D345674A3DB3BC09F7D6C291E5"/>
    <w:rsid w:val="008A7BD2"/>
  </w:style>
  <w:style w:type="paragraph" w:customStyle="1" w:styleId="1B099A305149412EAD48536D25729166">
    <w:name w:val="1B099A305149412EAD48536D25729166"/>
    <w:rsid w:val="008A7BD2"/>
  </w:style>
  <w:style w:type="paragraph" w:customStyle="1" w:styleId="16842A526B3D43BE89911BEEFE9E9837">
    <w:name w:val="16842A526B3D43BE89911BEEFE9E9837"/>
    <w:rsid w:val="008A7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5927</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Aadam</dc:creator>
  <cp:keywords/>
  <dc:description/>
  <cp:lastModifiedBy>Bari, Aadam</cp:lastModifiedBy>
  <cp:revision>55</cp:revision>
  <cp:lastPrinted>2018-12-11T16:14:00Z</cp:lastPrinted>
  <dcterms:created xsi:type="dcterms:W3CDTF">2018-11-05T11:09:00Z</dcterms:created>
  <dcterms:modified xsi:type="dcterms:W3CDTF">2018-12-11T16:15:00Z</dcterms:modified>
  <cp:category/>
</cp:coreProperties>
</file>